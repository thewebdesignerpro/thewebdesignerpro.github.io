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086" w:rsidRPr="00FB6125" w:rsidRDefault="00F24AB3" w:rsidP="00F80F0A">
      <w:pPr>
        <w:pStyle w:val="Title"/>
      </w:pPr>
      <w:r>
        <w:t xml:space="preserve">90 day nEW EMPLOYEE </w:t>
      </w:r>
      <w:r w:rsidR="003E3D81">
        <w:t>MANAGER</w:t>
      </w:r>
      <w:r>
        <w:t xml:space="preserve"> EVALUATION</w:t>
      </w:r>
    </w:p>
    <w:tbl>
      <w:tblPr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1E0" w:firstRow="1" w:lastRow="1" w:firstColumn="1" w:lastColumn="1" w:noHBand="0" w:noVBand="0"/>
        <w:tblDescription w:val="Layout table"/>
      </w:tblPr>
      <w:tblGrid>
        <w:gridCol w:w="1690"/>
        <w:gridCol w:w="2951"/>
        <w:gridCol w:w="1474"/>
        <w:gridCol w:w="3235"/>
      </w:tblGrid>
      <w:tr w:rsidR="007A7086" w:rsidRPr="00FB6125" w:rsidTr="00F24AB3">
        <w:tc>
          <w:tcPr>
            <w:tcW w:w="1690" w:type="dxa"/>
            <w:shd w:val="clear" w:color="auto" w:fill="auto"/>
          </w:tcPr>
          <w:p w:rsidR="007A7086" w:rsidRPr="00FB6125" w:rsidRDefault="00550B10" w:rsidP="00D22CE0">
            <w:sdt>
              <w:sdtPr>
                <w:id w:val="1033302449"/>
                <w:placeholder>
                  <w:docPart w:val="E94F800BDD7849E98FA4B3F9C8ABCD2A"/>
                </w:placeholder>
                <w:temporary/>
                <w:showingPlcHdr/>
                <w15:appearance w15:val="hidden"/>
              </w:sdtPr>
              <w:sdtEndPr/>
              <w:sdtContent>
                <w:r w:rsidR="009059C8" w:rsidRPr="00FB6125">
                  <w:t>Employee Name</w:t>
                </w:r>
              </w:sdtContent>
            </w:sdt>
            <w:r w:rsidR="00D22CE0" w:rsidRPr="00FB6125">
              <w:t>:</w:t>
            </w:r>
          </w:p>
        </w:tc>
        <w:tc>
          <w:tcPr>
            <w:tcW w:w="2951" w:type="dxa"/>
          </w:tcPr>
          <w:p w:rsidR="007A7086" w:rsidRPr="00FB6125" w:rsidRDefault="007A7086"/>
        </w:tc>
        <w:tc>
          <w:tcPr>
            <w:tcW w:w="1474" w:type="dxa"/>
            <w:tcBorders>
              <w:bottom w:val="single" w:sz="4" w:space="0" w:color="A6A6A6" w:themeColor="background1" w:themeShade="A6"/>
            </w:tcBorders>
            <w:shd w:val="clear" w:color="auto" w:fill="auto"/>
          </w:tcPr>
          <w:p w:rsidR="007A7086" w:rsidRPr="00FB6125" w:rsidRDefault="00F24AB3">
            <w:r>
              <w:t>Today’s Date:</w:t>
            </w:r>
            <w:r w:rsidR="00F17A0C" w:rsidRPr="00FB6125">
              <w:t xml:space="preserve"> </w:t>
            </w:r>
          </w:p>
        </w:tc>
        <w:tc>
          <w:tcPr>
            <w:tcW w:w="3235" w:type="dxa"/>
            <w:tcBorders>
              <w:bottom w:val="single" w:sz="4" w:space="0" w:color="A6A6A6" w:themeColor="background1" w:themeShade="A6"/>
            </w:tcBorders>
          </w:tcPr>
          <w:p w:rsidR="007A7086" w:rsidRPr="00FB6125" w:rsidRDefault="007A7086"/>
        </w:tc>
      </w:tr>
      <w:tr w:rsidR="007A7086" w:rsidRPr="00FB6125" w:rsidTr="00F24AB3">
        <w:tc>
          <w:tcPr>
            <w:tcW w:w="1690" w:type="dxa"/>
            <w:shd w:val="clear" w:color="auto" w:fill="auto"/>
          </w:tcPr>
          <w:p w:rsidR="007A7086" w:rsidRPr="00FB6125" w:rsidRDefault="00550B10">
            <w:sdt>
              <w:sdtPr>
                <w:id w:val="425388859"/>
                <w:placeholder>
                  <w:docPart w:val="6606B65F3D1B40A09A1C650B392231C2"/>
                </w:placeholder>
                <w:temporary/>
                <w:showingPlcHdr/>
                <w15:appearance w15:val="hidden"/>
              </w:sdtPr>
              <w:sdtEndPr/>
              <w:sdtContent>
                <w:r w:rsidR="009059C8" w:rsidRPr="00FB6125">
                  <w:t>Title</w:t>
                </w:r>
              </w:sdtContent>
            </w:sdt>
            <w:r w:rsidR="00F17A0C" w:rsidRPr="00FB6125">
              <w:t>:</w:t>
            </w:r>
          </w:p>
        </w:tc>
        <w:tc>
          <w:tcPr>
            <w:tcW w:w="2951" w:type="dxa"/>
          </w:tcPr>
          <w:p w:rsidR="007A7086" w:rsidRPr="00FB6125" w:rsidRDefault="007A7086"/>
        </w:tc>
        <w:tc>
          <w:tcPr>
            <w:tcW w:w="1474" w:type="dxa"/>
            <w:tcBorders>
              <w:right w:val="nil"/>
            </w:tcBorders>
            <w:shd w:val="clear" w:color="auto" w:fill="F2F2F2" w:themeFill="background1" w:themeFillShade="F2"/>
          </w:tcPr>
          <w:p w:rsidR="007A7086" w:rsidRPr="00FB6125" w:rsidRDefault="007A7086"/>
        </w:tc>
        <w:tc>
          <w:tcPr>
            <w:tcW w:w="3235" w:type="dxa"/>
            <w:tcBorders>
              <w:left w:val="nil"/>
            </w:tcBorders>
            <w:shd w:val="clear" w:color="auto" w:fill="F2F2F2" w:themeFill="background1" w:themeFillShade="F2"/>
          </w:tcPr>
          <w:p w:rsidR="007A7086" w:rsidRPr="00FB6125" w:rsidRDefault="007A7086"/>
        </w:tc>
      </w:tr>
      <w:tr w:rsidR="007A7086" w:rsidRPr="00FB6125" w:rsidTr="00F24AB3">
        <w:tc>
          <w:tcPr>
            <w:tcW w:w="1690" w:type="dxa"/>
            <w:shd w:val="clear" w:color="auto" w:fill="auto"/>
          </w:tcPr>
          <w:p w:rsidR="007A7086" w:rsidRPr="00FB6125" w:rsidRDefault="00550B10">
            <w:sdt>
              <w:sdtPr>
                <w:id w:val="-657301924"/>
                <w:placeholder>
                  <w:docPart w:val="9F715D610A984B78BCFBC61CCA62305A"/>
                </w:placeholder>
                <w:temporary/>
                <w:showingPlcHdr/>
                <w15:appearance w15:val="hidden"/>
              </w:sdtPr>
              <w:sdtEndPr/>
              <w:sdtContent>
                <w:r w:rsidR="009059C8" w:rsidRPr="00FB6125">
                  <w:t>Supervisor</w:t>
                </w:r>
              </w:sdtContent>
            </w:sdt>
            <w:r w:rsidR="00F24AB3">
              <w:t xml:space="preserve"> Name</w:t>
            </w:r>
            <w:r w:rsidR="00F17A0C" w:rsidRPr="00FB6125">
              <w:t>:</w:t>
            </w:r>
          </w:p>
        </w:tc>
        <w:tc>
          <w:tcPr>
            <w:tcW w:w="2951" w:type="dxa"/>
          </w:tcPr>
          <w:p w:rsidR="007A7086" w:rsidRPr="00FB6125" w:rsidRDefault="007A7086"/>
        </w:tc>
        <w:tc>
          <w:tcPr>
            <w:tcW w:w="1474" w:type="dxa"/>
            <w:tcBorders>
              <w:bottom w:val="single" w:sz="4" w:space="0" w:color="A6A6A6" w:themeColor="background1" w:themeShade="A6"/>
            </w:tcBorders>
            <w:shd w:val="clear" w:color="auto" w:fill="auto"/>
          </w:tcPr>
          <w:p w:rsidR="007A7086" w:rsidRPr="00FB6125" w:rsidRDefault="00F24AB3">
            <w:r>
              <w:t>Team:</w:t>
            </w:r>
          </w:p>
        </w:tc>
        <w:tc>
          <w:tcPr>
            <w:tcW w:w="3235" w:type="dxa"/>
            <w:tcBorders>
              <w:bottom w:val="single" w:sz="4" w:space="0" w:color="A6A6A6" w:themeColor="background1" w:themeShade="A6"/>
            </w:tcBorders>
          </w:tcPr>
          <w:p w:rsidR="007A7086" w:rsidRPr="00FB6125" w:rsidRDefault="007A7086"/>
        </w:tc>
      </w:tr>
      <w:tr w:rsidR="007A7086" w:rsidRPr="00FB6125" w:rsidTr="00F24AB3">
        <w:tc>
          <w:tcPr>
            <w:tcW w:w="1690" w:type="dxa"/>
            <w:shd w:val="clear" w:color="auto" w:fill="auto"/>
          </w:tcPr>
          <w:p w:rsidR="007A7086" w:rsidRPr="00FB6125" w:rsidRDefault="00550B10">
            <w:sdt>
              <w:sdtPr>
                <w:id w:val="1101986797"/>
                <w:placeholder>
                  <w:docPart w:val="A0EB6E8D1AD24A2C88239BA57203C2AF"/>
                </w:placeholder>
                <w:temporary/>
                <w:showingPlcHdr/>
                <w15:appearance w15:val="hidden"/>
              </w:sdtPr>
              <w:sdtEndPr/>
              <w:sdtContent>
                <w:r w:rsidR="009059C8" w:rsidRPr="00FB6125">
                  <w:t>Title</w:t>
                </w:r>
              </w:sdtContent>
            </w:sdt>
            <w:r w:rsidR="00416F62" w:rsidRPr="00FB6125">
              <w:t>:</w:t>
            </w:r>
          </w:p>
        </w:tc>
        <w:tc>
          <w:tcPr>
            <w:tcW w:w="2951" w:type="dxa"/>
          </w:tcPr>
          <w:p w:rsidR="007A7086" w:rsidRPr="00FB6125" w:rsidRDefault="007A7086"/>
        </w:tc>
        <w:tc>
          <w:tcPr>
            <w:tcW w:w="1474" w:type="dxa"/>
            <w:tcBorders>
              <w:right w:val="nil"/>
            </w:tcBorders>
            <w:shd w:val="clear" w:color="auto" w:fill="F2F2F2" w:themeFill="background1" w:themeFillShade="F2"/>
          </w:tcPr>
          <w:p w:rsidR="007A7086" w:rsidRPr="00FB6125" w:rsidRDefault="007A7086"/>
        </w:tc>
        <w:tc>
          <w:tcPr>
            <w:tcW w:w="3235" w:type="dxa"/>
            <w:tcBorders>
              <w:left w:val="nil"/>
            </w:tcBorders>
            <w:shd w:val="clear" w:color="auto" w:fill="F2F2F2" w:themeFill="background1" w:themeFillShade="F2"/>
          </w:tcPr>
          <w:p w:rsidR="007A7086" w:rsidRPr="00FB6125" w:rsidRDefault="007A7086"/>
        </w:tc>
      </w:tr>
    </w:tbl>
    <w:p w:rsidR="007A7086" w:rsidRPr="00FB6125" w:rsidRDefault="007A7086"/>
    <w:tbl>
      <w:tblPr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1E0" w:firstRow="1" w:lastRow="1" w:firstColumn="1" w:lastColumn="1" w:noHBand="0" w:noVBand="0"/>
        <w:tblDescription w:val="Layout table"/>
      </w:tblPr>
      <w:tblGrid>
        <w:gridCol w:w="9350"/>
      </w:tblGrid>
      <w:tr w:rsidR="007A7086" w:rsidRPr="00FB6125" w:rsidTr="00F24AB3">
        <w:trPr>
          <w:trHeight w:val="75"/>
        </w:trPr>
        <w:tc>
          <w:tcPr>
            <w:tcW w:w="9350" w:type="dxa"/>
            <w:shd w:val="clear" w:color="auto" w:fill="F2F2F2" w:themeFill="background1" w:themeFillShade="F2"/>
            <w:vAlign w:val="center"/>
          </w:tcPr>
          <w:p w:rsidR="007A7086" w:rsidRPr="00FB6125" w:rsidRDefault="00F24AB3" w:rsidP="008B34B1">
            <w:pPr>
              <w:pStyle w:val="Heading1"/>
            </w:pPr>
            <w:r>
              <w:t>expectations</w:t>
            </w:r>
          </w:p>
        </w:tc>
      </w:tr>
      <w:tr w:rsidR="007A7086" w:rsidRPr="00FB6125" w:rsidTr="00F24AB3">
        <w:tc>
          <w:tcPr>
            <w:tcW w:w="9350" w:type="dxa"/>
            <w:tcBorders>
              <w:bottom w:val="single" w:sz="4" w:space="0" w:color="A6A6A6" w:themeColor="background1" w:themeShade="A6"/>
            </w:tcBorders>
            <w:shd w:val="clear" w:color="auto" w:fill="auto"/>
          </w:tcPr>
          <w:p w:rsidR="00FB6125" w:rsidRDefault="00DB3E62" w:rsidP="00F24AB3">
            <w:pPr>
              <w:pStyle w:val="ListBullet"/>
              <w:numPr>
                <w:ilvl w:val="0"/>
                <w:numId w:val="24"/>
              </w:numPr>
            </w:pPr>
            <w:r>
              <w:t>Did the</w:t>
            </w:r>
            <w:r w:rsidR="00F24AB3">
              <w:t xml:space="preserve"> </w:t>
            </w:r>
            <w:r>
              <w:t xml:space="preserve">employee meet </w:t>
            </w:r>
            <w:r w:rsidR="00F24AB3">
              <w:t>your initial expectations</w:t>
            </w:r>
            <w:r>
              <w:t xml:space="preserve"> during the first 90 days on the job</w:t>
            </w:r>
            <w:r w:rsidR="00F24AB3">
              <w:t xml:space="preserve">? (comment on roles/responsibilities, </w:t>
            </w:r>
            <w:r w:rsidR="00FD2D7D">
              <w:t>employee’s</w:t>
            </w:r>
            <w:r w:rsidR="00F24AB3">
              <w:t xml:space="preserve"> skill levels, etc. as relevant)</w:t>
            </w:r>
          </w:p>
          <w:p w:rsidR="00F24AB3" w:rsidRDefault="00F24AB3" w:rsidP="00F24AB3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F24AB3" w:rsidRDefault="00F24AB3" w:rsidP="00F24AB3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F24AB3" w:rsidRDefault="00F24AB3" w:rsidP="00F24AB3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DB3E62" w:rsidRPr="00FB6125" w:rsidRDefault="00DB3E62" w:rsidP="00F24AB3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</w:tc>
      </w:tr>
      <w:tr w:rsidR="007A7086" w:rsidRPr="00FB6125" w:rsidTr="00F24AB3">
        <w:trPr>
          <w:trHeight w:val="75"/>
        </w:trPr>
        <w:tc>
          <w:tcPr>
            <w:tcW w:w="9350" w:type="dxa"/>
            <w:shd w:val="clear" w:color="auto" w:fill="F2F2F2" w:themeFill="background1" w:themeFillShade="F2"/>
            <w:vAlign w:val="center"/>
          </w:tcPr>
          <w:p w:rsidR="007A7086" w:rsidRPr="00FB6125" w:rsidRDefault="00F24AB3" w:rsidP="00FB6125">
            <w:pPr>
              <w:pStyle w:val="Heading1"/>
            </w:pPr>
            <w:r>
              <w:t>PERFORMANCE</w:t>
            </w:r>
          </w:p>
        </w:tc>
      </w:tr>
      <w:tr w:rsidR="007A7086" w:rsidRPr="00FB6125" w:rsidTr="00F24AB3">
        <w:tc>
          <w:tcPr>
            <w:tcW w:w="9350" w:type="dxa"/>
            <w:tcBorders>
              <w:bottom w:val="single" w:sz="4" w:space="0" w:color="A6A6A6" w:themeColor="background1" w:themeShade="A6"/>
            </w:tcBorders>
            <w:shd w:val="clear" w:color="auto" w:fill="auto"/>
          </w:tcPr>
          <w:p w:rsidR="00D05398" w:rsidRDefault="00FD2D7D" w:rsidP="00D05398">
            <w:pPr>
              <w:pStyle w:val="ListBullet"/>
            </w:pPr>
            <w:r>
              <w:t>How would you describe the employee’s</w:t>
            </w:r>
            <w:r w:rsidR="00F24AB3">
              <w:t xml:space="preserve"> job performance over the first 90 days?</w:t>
            </w:r>
          </w:p>
          <w:p w:rsidR="00F24AB3" w:rsidRDefault="00D05398" w:rsidP="00D05398">
            <w:pPr>
              <w:pStyle w:val="ListBullet"/>
            </w:pPr>
            <w:r>
              <w:t>Highlight some of the employee’s successes and setbacks (if any) on the projects they’ve worked on.</w:t>
            </w:r>
          </w:p>
          <w:p w:rsidR="00F24AB3" w:rsidRDefault="00F24AB3" w:rsidP="00F24AB3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F24AB3" w:rsidRDefault="00F24AB3" w:rsidP="00F24AB3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DB3E62" w:rsidRDefault="00DB3E62" w:rsidP="00F24AB3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DB3E62" w:rsidRPr="00FB6125" w:rsidRDefault="00DB3E62" w:rsidP="00F24AB3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  <w:tr w:rsidR="00FD2D7D" w:rsidRPr="00FB6125" w:rsidTr="00A20403">
        <w:trPr>
          <w:trHeight w:val="75"/>
        </w:trPr>
        <w:sdt>
          <w:sdtPr>
            <w:id w:val="1387756957"/>
            <w:placeholder>
              <w:docPart w:val="0D87BBA969C14740981F7A206AB38951"/>
            </w:placeholder>
            <w:temporary/>
            <w:showingPlcHdr/>
            <w15:appearance w15:val="hidden"/>
          </w:sdtPr>
          <w:sdtEndPr/>
          <w:sdtContent>
            <w:tc>
              <w:tcPr>
                <w:tcW w:w="9350" w:type="dxa"/>
                <w:shd w:val="clear" w:color="auto" w:fill="F2F2F2" w:themeFill="background1" w:themeFillShade="F2"/>
                <w:vAlign w:val="center"/>
              </w:tcPr>
              <w:p w:rsidR="00FD2D7D" w:rsidRPr="00FB6125" w:rsidRDefault="00FD2D7D" w:rsidP="00A20403">
                <w:pPr>
                  <w:pStyle w:val="Heading1"/>
                </w:pPr>
                <w:r w:rsidRPr="00FB6125">
                  <w:t>Strengths and areas for development</w:t>
                </w:r>
              </w:p>
            </w:tc>
          </w:sdtContent>
        </w:sdt>
      </w:tr>
      <w:tr w:rsidR="00FD2D7D" w:rsidRPr="00FB6125" w:rsidTr="00A20403">
        <w:tc>
          <w:tcPr>
            <w:tcW w:w="9350" w:type="dxa"/>
            <w:tcBorders>
              <w:bottom w:val="single" w:sz="4" w:space="0" w:color="A6A6A6" w:themeColor="background1" w:themeShade="A6"/>
            </w:tcBorders>
            <w:shd w:val="clear" w:color="auto" w:fill="auto"/>
            <w:vAlign w:val="center"/>
          </w:tcPr>
          <w:p w:rsidR="00FD2D7D" w:rsidRDefault="00FD2D7D" w:rsidP="00A20403">
            <w:pPr>
              <w:pStyle w:val="ListBullet"/>
            </w:pPr>
            <w:r>
              <w:t xml:space="preserve">Enter strengths and areas of development </w:t>
            </w:r>
            <w:r w:rsidR="00DB3E62">
              <w:t xml:space="preserve">of employee </w:t>
            </w:r>
            <w:r>
              <w:t>here.</w:t>
            </w:r>
          </w:p>
          <w:p w:rsidR="00FD2D7D" w:rsidRDefault="00FD2D7D" w:rsidP="00A20403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FD2D7D" w:rsidRDefault="00FD2D7D" w:rsidP="00A20403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FD2D7D" w:rsidRDefault="00FD2D7D" w:rsidP="00A20403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DB3E62" w:rsidRPr="00FB6125" w:rsidRDefault="00DB3E62" w:rsidP="00A20403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</w:tc>
      </w:tr>
      <w:tr w:rsidR="007A7086" w:rsidRPr="00FB6125" w:rsidTr="00F24AB3">
        <w:trPr>
          <w:trHeight w:val="75"/>
        </w:trPr>
        <w:tc>
          <w:tcPr>
            <w:tcW w:w="9350" w:type="dxa"/>
            <w:shd w:val="clear" w:color="auto" w:fill="F2F2F2" w:themeFill="background1" w:themeFillShade="F2"/>
            <w:vAlign w:val="center"/>
          </w:tcPr>
          <w:p w:rsidR="007A7086" w:rsidRPr="00FB6125" w:rsidRDefault="00FD2D7D" w:rsidP="008B34B1">
            <w:pPr>
              <w:pStyle w:val="Heading1"/>
            </w:pPr>
            <w:r>
              <w:t>Employer feedback</w:t>
            </w:r>
          </w:p>
        </w:tc>
      </w:tr>
      <w:tr w:rsidR="007A7086" w:rsidRPr="00FB6125" w:rsidTr="00F24AB3">
        <w:tc>
          <w:tcPr>
            <w:tcW w:w="9350" w:type="dxa"/>
            <w:tcBorders>
              <w:bottom w:val="single" w:sz="4" w:space="0" w:color="A6A6A6" w:themeColor="background1" w:themeShade="A6"/>
            </w:tcBorders>
            <w:shd w:val="clear" w:color="auto" w:fill="auto"/>
            <w:vAlign w:val="center"/>
          </w:tcPr>
          <w:p w:rsidR="007A7086" w:rsidRDefault="00FD2D7D" w:rsidP="00FB6125">
            <w:pPr>
              <w:pStyle w:val="ListBullet"/>
            </w:pPr>
            <w:r>
              <w:t>What suggestions do you have for the employee as he or she moves out of the introductory period?</w:t>
            </w:r>
          </w:p>
          <w:p w:rsidR="00FD2D7D" w:rsidRDefault="00FD2D7D" w:rsidP="00FB6125">
            <w:pPr>
              <w:pStyle w:val="ListBullet"/>
            </w:pPr>
            <w:r>
              <w:t>Any additional comments?</w:t>
            </w:r>
          </w:p>
          <w:p w:rsidR="00F24AB3" w:rsidRDefault="00F24AB3" w:rsidP="00F24AB3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F24AB3" w:rsidRDefault="00F24AB3" w:rsidP="00F24AB3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F24AB3" w:rsidRDefault="00F24AB3" w:rsidP="00F24AB3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DB3E62" w:rsidRDefault="00DB3E62" w:rsidP="00F24AB3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DB3E62" w:rsidRPr="00FB6125" w:rsidRDefault="00DB3E62" w:rsidP="00F24AB3">
            <w:pPr>
              <w:pStyle w:val="ListBullet"/>
              <w:numPr>
                <w:ilvl w:val="0"/>
                <w:numId w:val="0"/>
              </w:numPr>
              <w:ind w:left="360" w:hanging="360"/>
            </w:pPr>
            <w:bookmarkStart w:id="0" w:name="_GoBack"/>
            <w:bookmarkEnd w:id="0"/>
          </w:p>
        </w:tc>
      </w:tr>
      <w:tr w:rsidR="007A7086" w:rsidRPr="00FB6125" w:rsidTr="00F24AB3">
        <w:trPr>
          <w:trHeight w:val="135"/>
        </w:trPr>
        <w:tc>
          <w:tcPr>
            <w:tcW w:w="9350" w:type="dxa"/>
            <w:shd w:val="clear" w:color="auto" w:fill="F2F2F2" w:themeFill="background1" w:themeFillShade="F2"/>
          </w:tcPr>
          <w:p w:rsidR="007A7086" w:rsidRPr="00FB6125" w:rsidRDefault="00F24AB3" w:rsidP="008B34B1">
            <w:pPr>
              <w:pStyle w:val="Heading1"/>
            </w:pPr>
            <w:r>
              <w:lastRenderedPageBreak/>
              <w:t>PERFORMANCE GOALS AND ACTION PLAN</w:t>
            </w:r>
          </w:p>
        </w:tc>
      </w:tr>
      <w:tr w:rsidR="007A7086" w:rsidRPr="00FB6125" w:rsidTr="00F24AB3">
        <w:tc>
          <w:tcPr>
            <w:tcW w:w="9350" w:type="dxa"/>
            <w:shd w:val="clear" w:color="auto" w:fill="auto"/>
          </w:tcPr>
          <w:p w:rsidR="007A7086" w:rsidRDefault="00FD2D7D" w:rsidP="00FB6125">
            <w:pPr>
              <w:pStyle w:val="ListBullet"/>
            </w:pPr>
            <w:r>
              <w:t xml:space="preserve">What are the </w:t>
            </w:r>
            <w:r w:rsidR="00F24AB3">
              <w:t>short and long-term performance goals, including opportunities, action plans, and support needed?</w:t>
            </w:r>
          </w:p>
          <w:p w:rsidR="00F24AB3" w:rsidRDefault="00F24AB3" w:rsidP="00F24AB3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F24AB3" w:rsidRDefault="00F24AB3" w:rsidP="00F24AB3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F24AB3" w:rsidRDefault="00F24AB3" w:rsidP="00F24AB3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F24AB3" w:rsidRDefault="00F24AB3" w:rsidP="00F24AB3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F24AB3" w:rsidRDefault="00F24AB3" w:rsidP="00F24AB3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F24AB3" w:rsidRDefault="00F24AB3" w:rsidP="00F24AB3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:rsidR="00F24AB3" w:rsidRDefault="00F24AB3" w:rsidP="00F24AB3">
            <w:pPr>
              <w:pStyle w:val="ListBullet"/>
              <w:numPr>
                <w:ilvl w:val="0"/>
                <w:numId w:val="0"/>
              </w:numPr>
            </w:pPr>
          </w:p>
          <w:p w:rsidR="00F24AB3" w:rsidRPr="00FB6125" w:rsidRDefault="00F24AB3" w:rsidP="00F24AB3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</w:tc>
      </w:tr>
    </w:tbl>
    <w:p w:rsidR="007A7086" w:rsidRPr="00FB6125" w:rsidRDefault="007A7086"/>
    <w:tbl>
      <w:tblPr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1E0" w:firstRow="1" w:lastRow="1" w:firstColumn="1" w:lastColumn="1" w:noHBand="0" w:noVBand="0"/>
        <w:tblDescription w:val="Layout table"/>
      </w:tblPr>
      <w:tblGrid>
        <w:gridCol w:w="4208"/>
        <w:gridCol w:w="5142"/>
      </w:tblGrid>
      <w:tr w:rsidR="007A7086" w:rsidRPr="00FB6125" w:rsidTr="003029AF">
        <w:trPr>
          <w:trHeight w:val="288"/>
        </w:trPr>
        <w:sdt>
          <w:sdtPr>
            <w:id w:val="337977557"/>
            <w:placeholder>
              <w:docPart w:val="223D8F38E8374CF9B7D859EB7DA2051F"/>
            </w:placeholder>
            <w:temporary/>
            <w:showingPlcHdr/>
            <w15:appearance w15:val="hidden"/>
          </w:sdtPr>
          <w:sdtEndPr/>
          <w:sdtContent>
            <w:tc>
              <w:tcPr>
                <w:tcW w:w="4307" w:type="dxa"/>
                <w:shd w:val="clear" w:color="auto" w:fill="F2F2F2" w:themeFill="background1" w:themeFillShade="F2"/>
                <w:vAlign w:val="center"/>
              </w:tcPr>
              <w:p w:rsidR="007A7086" w:rsidRPr="00FB6125" w:rsidRDefault="008B34B1" w:rsidP="00183186">
                <w:pPr>
                  <w:pStyle w:val="Heading1"/>
                </w:pPr>
                <w:r w:rsidRPr="00FB6125">
                  <w:t>Employee Signature</w:t>
                </w:r>
              </w:p>
            </w:tc>
          </w:sdtContent>
        </w:sdt>
        <w:sdt>
          <w:sdtPr>
            <w:id w:val="2099600283"/>
            <w:placeholder>
              <w:docPart w:val="5F128183A145454C90EEEE5860641029"/>
            </w:placeholder>
            <w:temporary/>
            <w:showingPlcHdr/>
            <w15:appearance w15:val="hidden"/>
          </w:sdtPr>
          <w:sdtEndPr/>
          <w:sdtContent>
            <w:tc>
              <w:tcPr>
                <w:tcW w:w="5269" w:type="dxa"/>
                <w:shd w:val="clear" w:color="auto" w:fill="F2F2F2" w:themeFill="background1" w:themeFillShade="F2"/>
                <w:vAlign w:val="center"/>
              </w:tcPr>
              <w:p w:rsidR="007A7086" w:rsidRPr="00FB6125" w:rsidRDefault="008B34B1" w:rsidP="008B34B1">
                <w:pPr>
                  <w:pStyle w:val="Heading1"/>
                </w:pPr>
                <w:r w:rsidRPr="00FB6125">
                  <w:t>Supervisor Signature</w:t>
                </w:r>
              </w:p>
            </w:tc>
          </w:sdtContent>
        </w:sdt>
      </w:tr>
      <w:tr w:rsidR="007A7086" w:rsidRPr="00FB6125" w:rsidTr="003029AF">
        <w:trPr>
          <w:trHeight w:val="576"/>
        </w:trPr>
        <w:tc>
          <w:tcPr>
            <w:tcW w:w="4307" w:type="dxa"/>
            <w:shd w:val="clear" w:color="auto" w:fill="auto"/>
          </w:tcPr>
          <w:p w:rsidR="007A7086" w:rsidRPr="00FB6125" w:rsidRDefault="007A7086"/>
        </w:tc>
        <w:tc>
          <w:tcPr>
            <w:tcW w:w="5269" w:type="dxa"/>
            <w:shd w:val="clear" w:color="auto" w:fill="auto"/>
          </w:tcPr>
          <w:p w:rsidR="007A7086" w:rsidRPr="00FB6125" w:rsidRDefault="007A7086" w:rsidP="009C5DC6"/>
        </w:tc>
      </w:tr>
      <w:tr w:rsidR="007A7086" w:rsidRPr="00FB6125" w:rsidTr="003029AF">
        <w:sdt>
          <w:sdtPr>
            <w:id w:val="-97174768"/>
            <w:placeholder>
              <w:docPart w:val="9D7537F481F94540BFB766F3EFCDC7A6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4307" w:type="dxa"/>
                <w:shd w:val="clear" w:color="auto" w:fill="auto"/>
              </w:tcPr>
              <w:p w:rsidR="007A7086" w:rsidRPr="00FB6125" w:rsidRDefault="0044436F" w:rsidP="00FB6125">
                <w:pPr>
                  <w:pStyle w:val="Date"/>
                </w:pPr>
                <w:r w:rsidRPr="00FB6125">
                  <w:t>Date</w:t>
                </w:r>
              </w:p>
            </w:tc>
          </w:sdtContent>
        </w:sdt>
        <w:sdt>
          <w:sdtPr>
            <w:id w:val="-1106574936"/>
            <w:placeholder>
              <w:docPart w:val="BCEF23B3774A41689D09A28355596973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tcW w:w="5269" w:type="dxa"/>
                <w:shd w:val="clear" w:color="auto" w:fill="auto"/>
              </w:tcPr>
              <w:p w:rsidR="007A7086" w:rsidRPr="00FB6125" w:rsidRDefault="0044436F" w:rsidP="00FB6125">
                <w:pPr>
                  <w:pStyle w:val="Date"/>
                </w:pPr>
                <w:r w:rsidRPr="00FB6125">
                  <w:t>Date</w:t>
                </w:r>
              </w:p>
            </w:tc>
          </w:sdtContent>
        </w:sdt>
      </w:tr>
    </w:tbl>
    <w:p w:rsidR="00FB6125" w:rsidRPr="00FB6125" w:rsidRDefault="00FB6125" w:rsidP="003D47C0"/>
    <w:sectPr w:rsidR="00FB6125" w:rsidRPr="00FB6125" w:rsidSect="0029544A">
      <w:footerReference w:type="default" r:id="rId8"/>
      <w:pgSz w:w="12240" w:h="15840" w:code="1"/>
      <w:pgMar w:top="1008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0B10" w:rsidRDefault="00550B10" w:rsidP="0029544A">
      <w:pPr>
        <w:spacing w:before="0" w:after="0"/>
      </w:pPr>
      <w:r>
        <w:separator/>
      </w:r>
    </w:p>
  </w:endnote>
  <w:endnote w:type="continuationSeparator" w:id="0">
    <w:p w:rsidR="00550B10" w:rsidRDefault="00550B10" w:rsidP="0029544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76F" w:rsidRPr="0024576F" w:rsidRDefault="0024576F" w:rsidP="0024576F">
    <w:pPr>
      <w:pStyle w:val="Footer"/>
    </w:pPr>
    <w:r w:rsidRPr="0024576F">
      <w:fldChar w:fldCharType="begin"/>
    </w:r>
    <w:r w:rsidRPr="0024576F">
      <w:instrText xml:space="preserve"> PAGE   \* MERGEFORMAT </w:instrText>
    </w:r>
    <w:r w:rsidRPr="0024576F">
      <w:fldChar w:fldCharType="separate"/>
    </w:r>
    <w:r w:rsidR="00DB3E62">
      <w:rPr>
        <w:noProof/>
      </w:rPr>
      <w:t>2</w:t>
    </w:r>
    <w:r w:rsidRPr="0024576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0B10" w:rsidRDefault="00550B10" w:rsidP="0029544A">
      <w:pPr>
        <w:spacing w:before="0" w:after="0"/>
      </w:pPr>
      <w:r>
        <w:separator/>
      </w:r>
    </w:p>
  </w:footnote>
  <w:footnote w:type="continuationSeparator" w:id="0">
    <w:p w:rsidR="00550B10" w:rsidRDefault="00550B10" w:rsidP="0029544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D864D3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EE0F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E3817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406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CBAAE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90A01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336D0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68A1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0C4965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B80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62F63"/>
    <w:multiLevelType w:val="multilevel"/>
    <w:tmpl w:val="D12C37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997F8B"/>
    <w:multiLevelType w:val="hybridMultilevel"/>
    <w:tmpl w:val="56160EA8"/>
    <w:lvl w:ilvl="0" w:tplc="CF1AA1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B6165C"/>
    <w:multiLevelType w:val="hybridMultilevel"/>
    <w:tmpl w:val="6F4C51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684FA8"/>
    <w:multiLevelType w:val="multilevel"/>
    <w:tmpl w:val="8EB8A9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300EE5"/>
    <w:multiLevelType w:val="multilevel"/>
    <w:tmpl w:val="B2EEE316"/>
    <w:lvl w:ilvl="0">
      <w:start w:val="1"/>
      <w:numFmt w:val="bullet"/>
      <w:lvlText w:val=""/>
      <w:lvlJc w:val="left"/>
      <w:pPr>
        <w:tabs>
          <w:tab w:val="num" w:pos="288"/>
        </w:tabs>
        <w:ind w:left="432" w:hanging="288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0313D1"/>
    <w:multiLevelType w:val="multilevel"/>
    <w:tmpl w:val="8EB8A9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507907"/>
    <w:multiLevelType w:val="multilevel"/>
    <w:tmpl w:val="B87A9DEE"/>
    <w:lvl w:ilvl="0">
      <w:start w:val="1"/>
      <w:numFmt w:val="bullet"/>
      <w:lvlText w:val=""/>
      <w:lvlJc w:val="left"/>
      <w:pPr>
        <w:tabs>
          <w:tab w:val="num" w:pos="288"/>
        </w:tabs>
        <w:ind w:left="576" w:hanging="288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1A72B5"/>
    <w:multiLevelType w:val="hybridMultilevel"/>
    <w:tmpl w:val="67C8E4B2"/>
    <w:lvl w:ilvl="0" w:tplc="19C2683C">
      <w:start w:val="1"/>
      <w:numFmt w:val="bullet"/>
      <w:lvlText w:val=""/>
      <w:lvlJc w:val="left"/>
      <w:pPr>
        <w:tabs>
          <w:tab w:val="num" w:pos="288"/>
        </w:tabs>
        <w:ind w:left="432" w:hanging="288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A917BE"/>
    <w:multiLevelType w:val="hybridMultilevel"/>
    <w:tmpl w:val="17CC6C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974C87"/>
    <w:multiLevelType w:val="hybridMultilevel"/>
    <w:tmpl w:val="330A7C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BD6656"/>
    <w:multiLevelType w:val="hybridMultilevel"/>
    <w:tmpl w:val="63424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AC6B55"/>
    <w:multiLevelType w:val="hybridMultilevel"/>
    <w:tmpl w:val="C9EE3E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F7123F"/>
    <w:multiLevelType w:val="hybridMultilevel"/>
    <w:tmpl w:val="6E7E3C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583299"/>
    <w:multiLevelType w:val="multilevel"/>
    <w:tmpl w:val="EAB6028E"/>
    <w:lvl w:ilvl="0">
      <w:start w:val="1"/>
      <w:numFmt w:val="bullet"/>
      <w:lvlText w:val=""/>
      <w:lvlJc w:val="left"/>
      <w:pPr>
        <w:tabs>
          <w:tab w:val="num" w:pos="216"/>
        </w:tabs>
        <w:ind w:left="216" w:firstLine="72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8"/>
  </w:num>
  <w:num w:numId="4">
    <w:abstractNumId w:val="22"/>
  </w:num>
  <w:num w:numId="5">
    <w:abstractNumId w:val="12"/>
  </w:num>
  <w:num w:numId="6">
    <w:abstractNumId w:val="17"/>
  </w:num>
  <w:num w:numId="7">
    <w:abstractNumId w:val="15"/>
  </w:num>
  <w:num w:numId="8">
    <w:abstractNumId w:val="13"/>
  </w:num>
  <w:num w:numId="9">
    <w:abstractNumId w:val="23"/>
  </w:num>
  <w:num w:numId="10">
    <w:abstractNumId w:val="16"/>
  </w:num>
  <w:num w:numId="11">
    <w:abstractNumId w:val="14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1"/>
  </w:num>
  <w:num w:numId="23">
    <w:abstractNumId w:val="10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0D4"/>
    <w:rsid w:val="000232A5"/>
    <w:rsid w:val="00074566"/>
    <w:rsid w:val="000B420E"/>
    <w:rsid w:val="00117284"/>
    <w:rsid w:val="00141680"/>
    <w:rsid w:val="0017041E"/>
    <w:rsid w:val="00183186"/>
    <w:rsid w:val="001B6DF4"/>
    <w:rsid w:val="001D2375"/>
    <w:rsid w:val="0020401F"/>
    <w:rsid w:val="0024576F"/>
    <w:rsid w:val="00282089"/>
    <w:rsid w:val="00291BF8"/>
    <w:rsid w:val="0029544A"/>
    <w:rsid w:val="002E3B0A"/>
    <w:rsid w:val="003029AF"/>
    <w:rsid w:val="003237E8"/>
    <w:rsid w:val="0039467E"/>
    <w:rsid w:val="003D47C0"/>
    <w:rsid w:val="003E3D81"/>
    <w:rsid w:val="004041CD"/>
    <w:rsid w:val="00416F62"/>
    <w:rsid w:val="00423734"/>
    <w:rsid w:val="0044436F"/>
    <w:rsid w:val="00475034"/>
    <w:rsid w:val="004965D9"/>
    <w:rsid w:val="004B2A6E"/>
    <w:rsid w:val="00530BF9"/>
    <w:rsid w:val="00550B10"/>
    <w:rsid w:val="005D620B"/>
    <w:rsid w:val="006F3BFB"/>
    <w:rsid w:val="00751AC2"/>
    <w:rsid w:val="00760A16"/>
    <w:rsid w:val="007739C8"/>
    <w:rsid w:val="007A7086"/>
    <w:rsid w:val="007C2C4E"/>
    <w:rsid w:val="0081033C"/>
    <w:rsid w:val="008B34B1"/>
    <w:rsid w:val="008B40DD"/>
    <w:rsid w:val="009059C8"/>
    <w:rsid w:val="00932E1A"/>
    <w:rsid w:val="00962759"/>
    <w:rsid w:val="009C5DC6"/>
    <w:rsid w:val="009E728A"/>
    <w:rsid w:val="009E7F80"/>
    <w:rsid w:val="00A67235"/>
    <w:rsid w:val="00A7531B"/>
    <w:rsid w:val="00AA71F3"/>
    <w:rsid w:val="00AD02E1"/>
    <w:rsid w:val="00B55522"/>
    <w:rsid w:val="00B842E3"/>
    <w:rsid w:val="00BA19FF"/>
    <w:rsid w:val="00C05556"/>
    <w:rsid w:val="00C54C25"/>
    <w:rsid w:val="00C609F7"/>
    <w:rsid w:val="00C830D4"/>
    <w:rsid w:val="00CA5A78"/>
    <w:rsid w:val="00CC3EA1"/>
    <w:rsid w:val="00CD05C6"/>
    <w:rsid w:val="00CF3BD0"/>
    <w:rsid w:val="00D05398"/>
    <w:rsid w:val="00D22CE0"/>
    <w:rsid w:val="00D43B02"/>
    <w:rsid w:val="00DA28FA"/>
    <w:rsid w:val="00DB3E62"/>
    <w:rsid w:val="00EF7143"/>
    <w:rsid w:val="00F17A0C"/>
    <w:rsid w:val="00F24AB3"/>
    <w:rsid w:val="00F3686F"/>
    <w:rsid w:val="00F80F0A"/>
    <w:rsid w:val="00F87980"/>
    <w:rsid w:val="00F95F63"/>
    <w:rsid w:val="00FA5D92"/>
    <w:rsid w:val="00FB40B0"/>
    <w:rsid w:val="00FB6125"/>
    <w:rsid w:val="00FD2D7D"/>
    <w:rsid w:val="00FD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014362"/>
  <w15:docId w15:val="{BCB50BB2-E616-4A59-B841-509A182FD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18"/>
        <w:szCs w:val="18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4" w:unhideWhenUsed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6"/>
    <w:lsdException w:name="List Number" w:uiPriority="6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FB6125"/>
  </w:style>
  <w:style w:type="paragraph" w:styleId="Heading1">
    <w:name w:val="heading 1"/>
    <w:basedOn w:val="Normal"/>
    <w:uiPriority w:val="2"/>
    <w:qFormat/>
    <w:rsid w:val="00FB6125"/>
    <w:pPr>
      <w:keepNext/>
      <w:outlineLvl w:val="0"/>
    </w:pPr>
    <w:rPr>
      <w:rFonts w:asciiTheme="majorHAnsi" w:hAnsiTheme="majorHAnsi" w:cs="Arial"/>
      <w:bCs/>
      <w:caps/>
      <w:kern w:val="32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760A16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Pr>
      <w:rFonts w:ascii="Tahoma" w:hAnsi="Tahoma" w:cs="Tahoma"/>
      <w:szCs w:val="16"/>
    </w:rPr>
  </w:style>
  <w:style w:type="paragraph" w:styleId="Date">
    <w:name w:val="Date"/>
    <w:basedOn w:val="Normal"/>
    <w:link w:val="DateChar"/>
    <w:uiPriority w:val="7"/>
    <w:qFormat/>
    <w:rsid w:val="00FB6125"/>
    <w:pPr>
      <w:jc w:val="right"/>
    </w:pPr>
    <w:rPr>
      <w:i/>
    </w:rPr>
  </w:style>
  <w:style w:type="character" w:styleId="PlaceholderText">
    <w:name w:val="Placeholder Text"/>
    <w:basedOn w:val="DefaultParagraphFont"/>
    <w:uiPriority w:val="99"/>
    <w:semiHidden/>
    <w:rsid w:val="00F17A0C"/>
    <w:rPr>
      <w:color w:val="808080"/>
    </w:rPr>
  </w:style>
  <w:style w:type="paragraph" w:styleId="ListBullet">
    <w:name w:val="List Bullet"/>
    <w:basedOn w:val="Normal"/>
    <w:uiPriority w:val="6"/>
    <w:rsid w:val="00FB6125"/>
    <w:pPr>
      <w:numPr>
        <w:numId w:val="23"/>
      </w:numPr>
      <w:spacing w:before="100" w:after="200"/>
    </w:pPr>
  </w:style>
  <w:style w:type="paragraph" w:styleId="Header">
    <w:name w:val="header"/>
    <w:basedOn w:val="Normal"/>
    <w:link w:val="HeaderChar"/>
    <w:uiPriority w:val="8"/>
    <w:unhideWhenUsed/>
    <w:rsid w:val="0029544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8"/>
    <w:rsid w:val="00117284"/>
  </w:style>
  <w:style w:type="paragraph" w:styleId="Footer">
    <w:name w:val="footer"/>
    <w:basedOn w:val="Normal"/>
    <w:link w:val="FooterChar"/>
    <w:uiPriority w:val="7"/>
    <w:unhideWhenUsed/>
    <w:rsid w:val="0029544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7"/>
    <w:rsid w:val="00117284"/>
  </w:style>
  <w:style w:type="character" w:customStyle="1" w:styleId="DateChar">
    <w:name w:val="Date Char"/>
    <w:basedOn w:val="DefaultParagraphFont"/>
    <w:link w:val="Date"/>
    <w:uiPriority w:val="7"/>
    <w:rsid w:val="00FB6125"/>
    <w:rPr>
      <w:i/>
    </w:rPr>
  </w:style>
  <w:style w:type="character" w:styleId="Emphasis">
    <w:name w:val="Emphasis"/>
    <w:basedOn w:val="DefaultParagraphFont"/>
    <w:uiPriority w:val="7"/>
    <w:qFormat/>
    <w:rsid w:val="00C54C25"/>
    <w:rPr>
      <w:rFonts w:asciiTheme="minorHAnsi" w:hAnsiTheme="minorHAnsi"/>
      <w:i/>
      <w:iCs/>
      <w:sz w:val="18"/>
    </w:rPr>
  </w:style>
  <w:style w:type="paragraph" w:styleId="Title">
    <w:name w:val="Title"/>
    <w:basedOn w:val="Normal"/>
    <w:link w:val="TitleChar"/>
    <w:qFormat/>
    <w:rsid w:val="00FB6125"/>
    <w:pPr>
      <w:spacing w:before="0" w:after="120"/>
      <w:contextualSpacing/>
    </w:pPr>
    <w:rPr>
      <w:rFonts w:eastAsiaTheme="majorEastAsia" w:cstheme="majorBidi"/>
      <w:b/>
      <w:caps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rsid w:val="00FB6125"/>
    <w:rPr>
      <w:rFonts w:eastAsiaTheme="majorEastAsia" w:cstheme="majorBidi"/>
      <w:b/>
      <w:caps/>
      <w:kern w:val="28"/>
      <w:sz w:val="2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760A1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Number">
    <w:name w:val="List Number"/>
    <w:basedOn w:val="Normal"/>
    <w:uiPriority w:val="6"/>
    <w:rsid w:val="00760A16"/>
    <w:pPr>
      <w:numPr>
        <w:numId w:val="1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ssis\AppData\Roaming\Microsoft\Templates\Employee%20evalua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94F800BDD7849E98FA4B3F9C8ABC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750B0-30DD-4AD3-B8BE-6B963B60A64B}"/>
      </w:docPartPr>
      <w:docPartBody>
        <w:p w:rsidR="00AF7C31" w:rsidRDefault="007C74BF">
          <w:pPr>
            <w:pStyle w:val="E94F800BDD7849E98FA4B3F9C8ABCD2A"/>
          </w:pPr>
          <w:r w:rsidRPr="00FB6125">
            <w:t>Employee Name</w:t>
          </w:r>
        </w:p>
      </w:docPartBody>
    </w:docPart>
    <w:docPart>
      <w:docPartPr>
        <w:name w:val="6606B65F3D1B40A09A1C650B392231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906DC-0E03-4A30-AA22-BAC3EF2D511A}"/>
      </w:docPartPr>
      <w:docPartBody>
        <w:p w:rsidR="00AF7C31" w:rsidRDefault="007C74BF">
          <w:pPr>
            <w:pStyle w:val="6606B65F3D1B40A09A1C650B392231C2"/>
          </w:pPr>
          <w:r w:rsidRPr="00FB6125">
            <w:t>Title</w:t>
          </w:r>
        </w:p>
      </w:docPartBody>
    </w:docPart>
    <w:docPart>
      <w:docPartPr>
        <w:name w:val="9F715D610A984B78BCFBC61CCA6230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9A767-0E75-4583-BF21-AC89A69F1884}"/>
      </w:docPartPr>
      <w:docPartBody>
        <w:p w:rsidR="00AF7C31" w:rsidRDefault="007C74BF">
          <w:pPr>
            <w:pStyle w:val="9F715D610A984B78BCFBC61CCA62305A"/>
          </w:pPr>
          <w:r w:rsidRPr="00FB6125">
            <w:t>Supervisor</w:t>
          </w:r>
        </w:p>
      </w:docPartBody>
    </w:docPart>
    <w:docPart>
      <w:docPartPr>
        <w:name w:val="A0EB6E8D1AD24A2C88239BA57203C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E771F2-7E5E-4625-975D-8366E705093B}"/>
      </w:docPartPr>
      <w:docPartBody>
        <w:p w:rsidR="00AF7C31" w:rsidRDefault="007C74BF">
          <w:pPr>
            <w:pStyle w:val="A0EB6E8D1AD24A2C88239BA57203C2AF"/>
          </w:pPr>
          <w:r w:rsidRPr="00FB6125">
            <w:t>Title</w:t>
          </w:r>
        </w:p>
      </w:docPartBody>
    </w:docPart>
    <w:docPart>
      <w:docPartPr>
        <w:name w:val="223D8F38E8374CF9B7D859EB7DA205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4062A-337F-4930-AAAB-F3778FB5A020}"/>
      </w:docPartPr>
      <w:docPartBody>
        <w:p w:rsidR="00AF7C31" w:rsidRDefault="007C74BF">
          <w:pPr>
            <w:pStyle w:val="223D8F38E8374CF9B7D859EB7DA2051F"/>
          </w:pPr>
          <w:r w:rsidRPr="00FB6125">
            <w:t>Employee Signature</w:t>
          </w:r>
        </w:p>
      </w:docPartBody>
    </w:docPart>
    <w:docPart>
      <w:docPartPr>
        <w:name w:val="5F128183A145454C90EEEE58606410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5293D-9C76-4593-8DE1-0BED4EE48C37}"/>
      </w:docPartPr>
      <w:docPartBody>
        <w:p w:rsidR="00AF7C31" w:rsidRDefault="007C74BF">
          <w:pPr>
            <w:pStyle w:val="5F128183A145454C90EEEE5860641029"/>
          </w:pPr>
          <w:r w:rsidRPr="00FB6125">
            <w:t>Supervisor Signature</w:t>
          </w:r>
        </w:p>
      </w:docPartBody>
    </w:docPart>
    <w:docPart>
      <w:docPartPr>
        <w:name w:val="9D7537F481F94540BFB766F3EFCDC7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E0B6F-9B18-4D36-B71A-DCC138208C35}"/>
      </w:docPartPr>
      <w:docPartBody>
        <w:p w:rsidR="00AF7C31" w:rsidRDefault="007C74BF">
          <w:pPr>
            <w:pStyle w:val="9D7537F481F94540BFB766F3EFCDC7A6"/>
          </w:pPr>
          <w:r w:rsidRPr="00FB6125">
            <w:t>Date</w:t>
          </w:r>
        </w:p>
      </w:docPartBody>
    </w:docPart>
    <w:docPart>
      <w:docPartPr>
        <w:name w:val="BCEF23B3774A41689D09A28355596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F7505-6883-4DB6-9551-661D82355D85}"/>
      </w:docPartPr>
      <w:docPartBody>
        <w:p w:rsidR="00AF7C31" w:rsidRDefault="007C74BF">
          <w:pPr>
            <w:pStyle w:val="BCEF23B3774A41689D09A28355596973"/>
          </w:pPr>
          <w:r w:rsidRPr="00FB6125">
            <w:t>Date</w:t>
          </w:r>
        </w:p>
      </w:docPartBody>
    </w:docPart>
    <w:docPart>
      <w:docPartPr>
        <w:name w:val="0D87BBA969C14740981F7A206AB389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73DB8-F085-45A8-9CE4-6E4414EABC3E}"/>
      </w:docPartPr>
      <w:docPartBody>
        <w:p w:rsidR="00A65C56" w:rsidRDefault="000959B2" w:rsidP="000959B2">
          <w:pPr>
            <w:pStyle w:val="0D87BBA969C14740981F7A206AB38951"/>
          </w:pPr>
          <w:r w:rsidRPr="00FB6125">
            <w:t>Strengths and areas for development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62F63"/>
    <w:multiLevelType w:val="multilevel"/>
    <w:tmpl w:val="D12C37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4BF"/>
    <w:rsid w:val="000959B2"/>
    <w:rsid w:val="000D6A6D"/>
    <w:rsid w:val="001A35E1"/>
    <w:rsid w:val="004B5513"/>
    <w:rsid w:val="007C74BF"/>
    <w:rsid w:val="00A65C56"/>
    <w:rsid w:val="00AF7C31"/>
    <w:rsid w:val="00BC14DA"/>
    <w:rsid w:val="00E7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6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575DD685054503B9DDD07E99A72A35">
    <w:name w:val="3C575DD685054503B9DDD07E99A72A35"/>
  </w:style>
  <w:style w:type="paragraph" w:customStyle="1" w:styleId="E94F800BDD7849E98FA4B3F9C8ABCD2A">
    <w:name w:val="E94F800BDD7849E98FA4B3F9C8ABCD2A"/>
  </w:style>
  <w:style w:type="paragraph" w:customStyle="1" w:styleId="D0921D5B52BA4D33A4C96118A67BE989">
    <w:name w:val="D0921D5B52BA4D33A4C96118A67BE989"/>
  </w:style>
  <w:style w:type="paragraph" w:customStyle="1" w:styleId="8E3F792369EC4E12BB9C8DE726747C48">
    <w:name w:val="8E3F792369EC4E12BB9C8DE726747C48"/>
  </w:style>
  <w:style w:type="paragraph" w:customStyle="1" w:styleId="287BC5EA8774471396DB2EC8A199A005">
    <w:name w:val="287BC5EA8774471396DB2EC8A199A005"/>
  </w:style>
  <w:style w:type="paragraph" w:customStyle="1" w:styleId="6606B65F3D1B40A09A1C650B392231C2">
    <w:name w:val="6606B65F3D1B40A09A1C650B392231C2"/>
  </w:style>
  <w:style w:type="paragraph" w:customStyle="1" w:styleId="8904355C789747228CF22B0ACA042BB2">
    <w:name w:val="8904355C789747228CF22B0ACA042BB2"/>
  </w:style>
  <w:style w:type="paragraph" w:customStyle="1" w:styleId="9F715D610A984B78BCFBC61CCA62305A">
    <w:name w:val="9F715D610A984B78BCFBC61CCA62305A"/>
  </w:style>
  <w:style w:type="paragraph" w:customStyle="1" w:styleId="507D84A361D24EA3B2CE2253672AF5B3">
    <w:name w:val="507D84A361D24EA3B2CE2253672AF5B3"/>
  </w:style>
  <w:style w:type="paragraph" w:customStyle="1" w:styleId="F5C48A6446D645A0B9E449AE78FF1BF8">
    <w:name w:val="F5C48A6446D645A0B9E449AE78FF1BF8"/>
  </w:style>
  <w:style w:type="paragraph" w:customStyle="1" w:styleId="2BAC72D617B14F9ABD8AB4801F23D2F7">
    <w:name w:val="2BAC72D617B14F9ABD8AB4801F23D2F7"/>
  </w:style>
  <w:style w:type="paragraph" w:customStyle="1" w:styleId="A0EB6E8D1AD24A2C88239BA57203C2AF">
    <w:name w:val="A0EB6E8D1AD24A2C88239BA57203C2AF"/>
  </w:style>
  <w:style w:type="paragraph" w:customStyle="1" w:styleId="93259C51977049939CB61CF791F02A5A">
    <w:name w:val="93259C51977049939CB61CF791F02A5A"/>
  </w:style>
  <w:style w:type="paragraph" w:customStyle="1" w:styleId="E4CE5842D87C4BD392E0D3C6DBB32D4E">
    <w:name w:val="E4CE5842D87C4BD392E0D3C6DBB32D4E"/>
  </w:style>
  <w:style w:type="paragraph" w:styleId="ListBullet">
    <w:name w:val="List Bullet"/>
    <w:basedOn w:val="Normal"/>
    <w:uiPriority w:val="6"/>
    <w:pPr>
      <w:numPr>
        <w:numId w:val="1"/>
      </w:numPr>
      <w:spacing w:before="100" w:after="200" w:line="240" w:lineRule="auto"/>
    </w:pPr>
    <w:rPr>
      <w:rFonts w:eastAsia="Times New Roman" w:cs="Times New Roman"/>
      <w:sz w:val="18"/>
      <w:szCs w:val="18"/>
    </w:rPr>
  </w:style>
  <w:style w:type="paragraph" w:customStyle="1" w:styleId="A7625464BD2648B3B4E5137ECFBE60D7">
    <w:name w:val="A7625464BD2648B3B4E5137ECFBE60D7"/>
  </w:style>
  <w:style w:type="paragraph" w:customStyle="1" w:styleId="2C76A862FF634FC2AC65971860E16F9A">
    <w:name w:val="2C76A862FF634FC2AC65971860E16F9A"/>
  </w:style>
  <w:style w:type="character" w:styleId="Emphasis">
    <w:name w:val="Emphasis"/>
    <w:basedOn w:val="DefaultParagraphFont"/>
    <w:uiPriority w:val="7"/>
    <w:qFormat/>
    <w:rPr>
      <w:rFonts w:asciiTheme="minorHAnsi" w:hAnsiTheme="minorHAnsi"/>
      <w:i/>
      <w:iCs/>
      <w:sz w:val="18"/>
    </w:rPr>
  </w:style>
  <w:style w:type="paragraph" w:customStyle="1" w:styleId="E6F2484A82FC4A958ECD09135D24EBEF">
    <w:name w:val="E6F2484A82FC4A958ECD09135D24EBEF"/>
  </w:style>
  <w:style w:type="paragraph" w:customStyle="1" w:styleId="E5448F942096429FA0161F2F1EB9CC32">
    <w:name w:val="E5448F942096429FA0161F2F1EB9CC32"/>
  </w:style>
  <w:style w:type="paragraph" w:customStyle="1" w:styleId="C6341C9597F54A5AADDAF2E0ACBDADFD">
    <w:name w:val="C6341C9597F54A5AADDAF2E0ACBDADFD"/>
  </w:style>
  <w:style w:type="paragraph" w:customStyle="1" w:styleId="14EAB9817CB14445B3F43881EF4BE18A">
    <w:name w:val="14EAB9817CB14445B3F43881EF4BE18A"/>
  </w:style>
  <w:style w:type="paragraph" w:customStyle="1" w:styleId="2084D6A9412746E6BD07ADE2B2E75010">
    <w:name w:val="2084D6A9412746E6BD07ADE2B2E75010"/>
  </w:style>
  <w:style w:type="paragraph" w:customStyle="1" w:styleId="47279F0A86334DC1A6B2A7CB74F648C6">
    <w:name w:val="47279F0A86334DC1A6B2A7CB74F648C6"/>
  </w:style>
  <w:style w:type="paragraph" w:customStyle="1" w:styleId="5CAB92E4689A479DA9E7C23E199736C9">
    <w:name w:val="5CAB92E4689A479DA9E7C23E199736C9"/>
  </w:style>
  <w:style w:type="paragraph" w:customStyle="1" w:styleId="EAA7BB2ADC4845AA8F45EF8ADBC3028A">
    <w:name w:val="EAA7BB2ADC4845AA8F45EF8ADBC3028A"/>
  </w:style>
  <w:style w:type="paragraph" w:customStyle="1" w:styleId="26A142159A754E2980CB7BBD2612B073">
    <w:name w:val="26A142159A754E2980CB7BBD2612B073"/>
  </w:style>
  <w:style w:type="paragraph" w:customStyle="1" w:styleId="D118B74325B4472C866A3D160A7578B0">
    <w:name w:val="D118B74325B4472C866A3D160A7578B0"/>
  </w:style>
  <w:style w:type="paragraph" w:customStyle="1" w:styleId="04FE2296A0014491846298EA5DDEE687">
    <w:name w:val="04FE2296A0014491846298EA5DDEE687"/>
  </w:style>
  <w:style w:type="paragraph" w:customStyle="1" w:styleId="223D8F38E8374CF9B7D859EB7DA2051F">
    <w:name w:val="223D8F38E8374CF9B7D859EB7DA2051F"/>
  </w:style>
  <w:style w:type="paragraph" w:customStyle="1" w:styleId="5F128183A145454C90EEEE5860641029">
    <w:name w:val="5F128183A145454C90EEEE5860641029"/>
  </w:style>
  <w:style w:type="paragraph" w:customStyle="1" w:styleId="9D7537F481F94540BFB766F3EFCDC7A6">
    <w:name w:val="9D7537F481F94540BFB766F3EFCDC7A6"/>
  </w:style>
  <w:style w:type="paragraph" w:customStyle="1" w:styleId="BCEF23B3774A41689D09A28355596973">
    <w:name w:val="BCEF23B3774A41689D09A28355596973"/>
  </w:style>
  <w:style w:type="paragraph" w:customStyle="1" w:styleId="C47BF47483964AC3B566C569770F0847">
    <w:name w:val="C47BF47483964AC3B566C569770F0847"/>
    <w:rsid w:val="000959B2"/>
  </w:style>
  <w:style w:type="paragraph" w:customStyle="1" w:styleId="0D87BBA969C14740981F7A206AB38951">
    <w:name w:val="0D87BBA969C14740981F7A206AB38951"/>
    <w:rsid w:val="000959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F6FE0C8-0311-4DF2-ABA9-8084A76CE8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Employee evaluation</Template>
  <TotalTime>13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Missi Sousa</dc:creator>
  <cp:keywords/>
  <cp:lastModifiedBy>Missi Sousa</cp:lastModifiedBy>
  <cp:revision>6</cp:revision>
  <cp:lastPrinted>2016-11-02T00:16:00Z</cp:lastPrinted>
  <dcterms:created xsi:type="dcterms:W3CDTF">2016-11-02T00:09:00Z</dcterms:created>
  <dcterms:modified xsi:type="dcterms:W3CDTF">2016-11-03T19:45:00Z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TC010427641033</vt:lpwstr>
  </property>
</Properties>
</file>