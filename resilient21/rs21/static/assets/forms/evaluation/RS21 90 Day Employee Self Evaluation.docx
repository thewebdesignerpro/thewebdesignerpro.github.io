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86" w:rsidRPr="00FB6125" w:rsidRDefault="00F24AB3" w:rsidP="00F80F0A">
      <w:pPr>
        <w:pStyle w:val="Title"/>
      </w:pPr>
      <w:r>
        <w:t>90 day nEW EMPLOYEE SELF EVALUATION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1690"/>
        <w:gridCol w:w="2951"/>
        <w:gridCol w:w="1474"/>
        <w:gridCol w:w="3235"/>
      </w:tblGrid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2317C0" w:rsidP="00D22CE0">
            <w:sdt>
              <w:sdtPr>
                <w:id w:val="1033302449"/>
                <w:placeholder>
                  <w:docPart w:val="E94F800BDD7849E98FA4B3F9C8ABCD2A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Employee Name</w:t>
                </w:r>
              </w:sdtContent>
            </w:sdt>
            <w:r w:rsidR="00D22CE0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F24AB3">
            <w:r>
              <w:t>Today’s Date:</w:t>
            </w:r>
            <w:r w:rsidR="00F17A0C" w:rsidRPr="00FB6125">
              <w:t xml:space="preserve"> </w:t>
            </w:r>
          </w:p>
        </w:tc>
        <w:tc>
          <w:tcPr>
            <w:tcW w:w="3235" w:type="dxa"/>
            <w:tcBorders>
              <w:bottom w:val="single" w:sz="4" w:space="0" w:color="A6A6A6" w:themeColor="background1" w:themeShade="A6"/>
            </w:tcBorders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2317C0">
            <w:sdt>
              <w:sdtPr>
                <w:id w:val="425388859"/>
                <w:placeholder>
                  <w:docPart w:val="6606B65F3D1B40A09A1C650B392231C2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F17A0C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3235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2317C0">
            <w:sdt>
              <w:sdtPr>
                <w:id w:val="-657301924"/>
                <w:placeholder>
                  <w:docPart w:val="9F715D610A984B78BCFBC61CCA62305A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Supervisor</w:t>
                </w:r>
              </w:sdtContent>
            </w:sdt>
            <w:r w:rsidR="00F24AB3">
              <w:t xml:space="preserve"> Name</w:t>
            </w:r>
            <w:r w:rsidR="00F17A0C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F24AB3">
            <w:r>
              <w:t>Team:</w:t>
            </w:r>
          </w:p>
        </w:tc>
        <w:tc>
          <w:tcPr>
            <w:tcW w:w="3235" w:type="dxa"/>
            <w:tcBorders>
              <w:bottom w:val="single" w:sz="4" w:space="0" w:color="A6A6A6" w:themeColor="background1" w:themeShade="A6"/>
            </w:tcBorders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2317C0">
            <w:sdt>
              <w:sdtPr>
                <w:id w:val="1101986797"/>
                <w:placeholder>
                  <w:docPart w:val="A0EB6E8D1AD24A2C88239BA57203C2AF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416F62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3235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9350"/>
      </w:tblGrid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F24AB3" w:rsidP="008B34B1">
            <w:pPr>
              <w:pStyle w:val="Heading1"/>
            </w:pPr>
            <w:r>
              <w:t>expectations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FB6125" w:rsidRDefault="00F24AB3" w:rsidP="00F24AB3">
            <w:pPr>
              <w:pStyle w:val="ListBullet"/>
              <w:numPr>
                <w:ilvl w:val="0"/>
                <w:numId w:val="24"/>
              </w:numPr>
            </w:pPr>
            <w:r>
              <w:t>How did the first 90 days compare to your initial expectations? (comment on roles/responsibilities, your skill levels, etc. as relevant)</w:t>
            </w:r>
          </w:p>
          <w:p w:rsidR="00D74B95" w:rsidRDefault="00D74B95" w:rsidP="00F24AB3">
            <w:pPr>
              <w:pStyle w:val="ListBullet"/>
              <w:numPr>
                <w:ilvl w:val="0"/>
                <w:numId w:val="24"/>
              </w:numPr>
            </w:pPr>
            <w:r>
              <w:t>Is there anything management can do to meet those expectations?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402AA4" w:rsidRPr="00FB6125" w:rsidRDefault="00402AA4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F24AB3" w:rsidP="00FB6125">
            <w:pPr>
              <w:pStyle w:val="Heading1"/>
            </w:pPr>
            <w:r>
              <w:t>PERFORMANCE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962759" w:rsidRDefault="00F24AB3" w:rsidP="00FB6125">
            <w:pPr>
              <w:pStyle w:val="ListBullet"/>
            </w:pPr>
            <w:r>
              <w:t>How would you describe your job performance over the first 90 days?</w:t>
            </w:r>
          </w:p>
          <w:p w:rsidR="00E972EB" w:rsidRDefault="00E972EB" w:rsidP="00FB6125">
            <w:pPr>
              <w:pStyle w:val="ListBullet"/>
            </w:pPr>
            <w:r>
              <w:t xml:space="preserve">What projects have you worked on? Highlight some of your successes and setbacks you’ve experienced. 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402AA4" w:rsidRPr="00FB6125" w:rsidRDefault="00402AA4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1C3686" w:rsidRPr="00FB6125" w:rsidTr="00962673">
        <w:trPr>
          <w:trHeight w:val="75"/>
        </w:trPr>
        <w:sdt>
          <w:sdtPr>
            <w:id w:val="-1964578911"/>
            <w:placeholder>
              <w:docPart w:val="E1384594172B4FAEBF2115DFE39405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350" w:type="dxa"/>
                <w:shd w:val="clear" w:color="auto" w:fill="F2F2F2" w:themeFill="background1" w:themeFillShade="F2"/>
                <w:vAlign w:val="center"/>
              </w:tcPr>
              <w:p w:rsidR="001C3686" w:rsidRPr="00FB6125" w:rsidRDefault="001C3686" w:rsidP="00962673">
                <w:pPr>
                  <w:pStyle w:val="Heading1"/>
                </w:pPr>
                <w:r w:rsidRPr="00FB6125">
                  <w:t>Strengths and areas for development</w:t>
                </w:r>
              </w:p>
            </w:tc>
          </w:sdtContent>
        </w:sdt>
      </w:tr>
      <w:tr w:rsidR="001C3686" w:rsidRPr="00FB6125" w:rsidTr="0096267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1C3686" w:rsidRDefault="001C3686" w:rsidP="00962673">
            <w:pPr>
              <w:pStyle w:val="ListBullet"/>
            </w:pPr>
            <w:r>
              <w:t>Enter strengths and areas of development here.</w:t>
            </w:r>
          </w:p>
          <w:p w:rsidR="001C3686" w:rsidRDefault="001C3686" w:rsidP="0096267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1C3686" w:rsidRDefault="001C3686" w:rsidP="0096267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1C3686" w:rsidRDefault="001C3686" w:rsidP="0096267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402AA4" w:rsidRPr="00FB6125" w:rsidRDefault="00402AA4" w:rsidP="0096267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1C3686" w:rsidP="008B34B1">
            <w:pPr>
              <w:pStyle w:val="Heading1"/>
            </w:pPr>
            <w:r>
              <w:t>EMPLOYEE FEEDBACK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D74B95" w:rsidRDefault="00D74B95" w:rsidP="00FB6125">
            <w:pPr>
              <w:pStyle w:val="ListBullet"/>
            </w:pPr>
            <w:r>
              <w:t>What challenges have you faced? (if any)</w:t>
            </w:r>
          </w:p>
          <w:p w:rsidR="00D74B95" w:rsidRDefault="00D74B95" w:rsidP="00D74B95">
            <w:pPr>
              <w:pStyle w:val="ListBullet"/>
            </w:pPr>
            <w:r>
              <w:t xml:space="preserve">Is there anything you need from management? (equipment, additional training,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D74B95" w:rsidRDefault="001C3686" w:rsidP="00D74B95">
            <w:pPr>
              <w:pStyle w:val="ListBullet"/>
            </w:pPr>
            <w:r>
              <w:t>Any additional feedback?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402AA4" w:rsidRDefault="00402AA4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402AA4" w:rsidRPr="00FB6125" w:rsidRDefault="00402AA4" w:rsidP="00402AA4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  <w:tr w:rsidR="007A7086" w:rsidRPr="00FB6125" w:rsidTr="00F24AB3">
        <w:trPr>
          <w:trHeight w:val="135"/>
        </w:trPr>
        <w:tc>
          <w:tcPr>
            <w:tcW w:w="9350" w:type="dxa"/>
            <w:shd w:val="clear" w:color="auto" w:fill="F2F2F2" w:themeFill="background1" w:themeFillShade="F2"/>
          </w:tcPr>
          <w:p w:rsidR="007A7086" w:rsidRPr="00FB6125" w:rsidRDefault="00F24AB3" w:rsidP="008B34B1">
            <w:pPr>
              <w:pStyle w:val="Heading1"/>
            </w:pPr>
            <w:r>
              <w:lastRenderedPageBreak/>
              <w:t>PERFORMANCE GOALS AND ACTION PLAN</w:t>
            </w:r>
          </w:p>
        </w:tc>
      </w:tr>
      <w:tr w:rsidR="007A7086" w:rsidRPr="00FB6125" w:rsidTr="00F24AB3">
        <w:tc>
          <w:tcPr>
            <w:tcW w:w="9350" w:type="dxa"/>
            <w:shd w:val="clear" w:color="auto" w:fill="auto"/>
          </w:tcPr>
          <w:p w:rsidR="007A7086" w:rsidRDefault="00F24AB3" w:rsidP="00FB6125">
            <w:pPr>
              <w:pStyle w:val="ListBullet"/>
            </w:pPr>
            <w:r>
              <w:t>What are your short and long-term performance goals, including opportunities, action plans, and support needed?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</w:pPr>
          </w:p>
          <w:p w:rsidR="00F24AB3" w:rsidRPr="00FB6125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4208"/>
        <w:gridCol w:w="5142"/>
      </w:tblGrid>
      <w:tr w:rsidR="007A7086" w:rsidRPr="00FB6125" w:rsidTr="003029AF">
        <w:trPr>
          <w:trHeight w:val="288"/>
        </w:trPr>
        <w:sdt>
          <w:sdtPr>
            <w:id w:val="337977557"/>
            <w:placeholder>
              <w:docPart w:val="223D8F38E8374CF9B7D859EB7DA205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07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183186">
                <w:pPr>
                  <w:pStyle w:val="Heading1"/>
                </w:pPr>
                <w:r w:rsidRPr="00FB6125">
                  <w:t>Employee Signature</w:t>
                </w:r>
              </w:p>
            </w:tc>
          </w:sdtContent>
        </w:sdt>
        <w:sdt>
          <w:sdtPr>
            <w:id w:val="2099600283"/>
            <w:placeholder>
              <w:docPart w:val="5F128183A145454C90EEEE58606410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69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Supervisor Signature</w:t>
                </w:r>
              </w:p>
            </w:tc>
          </w:sdtContent>
        </w:sdt>
      </w:tr>
      <w:tr w:rsidR="007A7086" w:rsidRPr="00FB6125" w:rsidTr="003029AF">
        <w:trPr>
          <w:trHeight w:val="576"/>
        </w:trPr>
        <w:tc>
          <w:tcPr>
            <w:tcW w:w="4307" w:type="dxa"/>
            <w:shd w:val="clear" w:color="auto" w:fill="auto"/>
          </w:tcPr>
          <w:p w:rsidR="007A7086" w:rsidRPr="00FB6125" w:rsidRDefault="007A7086"/>
        </w:tc>
        <w:tc>
          <w:tcPr>
            <w:tcW w:w="5269" w:type="dxa"/>
            <w:shd w:val="clear" w:color="auto" w:fill="auto"/>
          </w:tcPr>
          <w:p w:rsidR="007A7086" w:rsidRPr="00FB6125" w:rsidRDefault="007A7086" w:rsidP="009C5DC6"/>
        </w:tc>
      </w:tr>
      <w:tr w:rsidR="007A7086" w:rsidRPr="00FB6125" w:rsidTr="003029AF">
        <w:sdt>
          <w:sdtPr>
            <w:id w:val="-97174768"/>
            <w:placeholder>
              <w:docPart w:val="9D7537F481F94540BFB766F3EFCDC7A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307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  <w:sdt>
          <w:sdtPr>
            <w:id w:val="-1106574936"/>
            <w:placeholder>
              <w:docPart w:val="BCEF23B3774A41689D09A2835559697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5269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</w:tr>
    </w:tbl>
    <w:p w:rsidR="00FB6125" w:rsidRPr="00FB6125" w:rsidRDefault="00FB6125" w:rsidP="003D47C0"/>
    <w:sectPr w:rsidR="00FB6125" w:rsidRPr="00FB6125" w:rsidSect="0029544A">
      <w:footerReference w:type="default" r:id="rId8"/>
      <w:pgSz w:w="12240" w:h="15840" w:code="1"/>
      <w:pgMar w:top="100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7C0" w:rsidRDefault="002317C0" w:rsidP="0029544A">
      <w:pPr>
        <w:spacing w:before="0" w:after="0"/>
      </w:pPr>
      <w:r>
        <w:separator/>
      </w:r>
    </w:p>
  </w:endnote>
  <w:endnote w:type="continuationSeparator" w:id="0">
    <w:p w:rsidR="002317C0" w:rsidRDefault="002317C0" w:rsidP="002954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6F" w:rsidRPr="0024576F" w:rsidRDefault="0024576F" w:rsidP="0024576F">
    <w:pPr>
      <w:pStyle w:val="Footer"/>
    </w:pPr>
    <w:r w:rsidRPr="0024576F">
      <w:fldChar w:fldCharType="begin"/>
    </w:r>
    <w:r w:rsidRPr="0024576F">
      <w:instrText xml:space="preserve"> PAGE   \* MERGEFORMAT </w:instrText>
    </w:r>
    <w:r w:rsidRPr="0024576F">
      <w:fldChar w:fldCharType="separate"/>
    </w:r>
    <w:r w:rsidR="00402AA4">
      <w:rPr>
        <w:noProof/>
      </w:rPr>
      <w:t>2</w:t>
    </w:r>
    <w:r w:rsidRPr="0024576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7C0" w:rsidRDefault="002317C0" w:rsidP="0029544A">
      <w:pPr>
        <w:spacing w:before="0" w:after="0"/>
      </w:pPr>
      <w:r>
        <w:separator/>
      </w:r>
    </w:p>
  </w:footnote>
  <w:footnote w:type="continuationSeparator" w:id="0">
    <w:p w:rsidR="002317C0" w:rsidRDefault="002317C0" w:rsidP="002954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864D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EE0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81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40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BAAE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0A0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6D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8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C496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80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997F8B"/>
    <w:multiLevelType w:val="hybridMultilevel"/>
    <w:tmpl w:val="56160EA8"/>
    <w:lvl w:ilvl="0" w:tplc="CF1AA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72B5"/>
    <w:multiLevelType w:val="hybridMultilevel"/>
    <w:tmpl w:val="67C8E4B2"/>
    <w:lvl w:ilvl="0" w:tplc="19C2683C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D6656"/>
    <w:multiLevelType w:val="hybridMultilevel"/>
    <w:tmpl w:val="6342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22"/>
  </w:num>
  <w:num w:numId="5">
    <w:abstractNumId w:val="12"/>
  </w:num>
  <w:num w:numId="6">
    <w:abstractNumId w:val="17"/>
  </w:num>
  <w:num w:numId="7">
    <w:abstractNumId w:val="15"/>
  </w:num>
  <w:num w:numId="8">
    <w:abstractNumId w:val="13"/>
  </w:num>
  <w:num w:numId="9">
    <w:abstractNumId w:val="23"/>
  </w:num>
  <w:num w:numId="10">
    <w:abstractNumId w:val="16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D4"/>
    <w:rsid w:val="000232A5"/>
    <w:rsid w:val="00074566"/>
    <w:rsid w:val="000B420E"/>
    <w:rsid w:val="000F3004"/>
    <w:rsid w:val="00117284"/>
    <w:rsid w:val="00141680"/>
    <w:rsid w:val="0017041E"/>
    <w:rsid w:val="00183186"/>
    <w:rsid w:val="001B6DF4"/>
    <w:rsid w:val="001C3686"/>
    <w:rsid w:val="001D2375"/>
    <w:rsid w:val="002317C0"/>
    <w:rsid w:val="0024576F"/>
    <w:rsid w:val="00282089"/>
    <w:rsid w:val="00291BF8"/>
    <w:rsid w:val="0029544A"/>
    <w:rsid w:val="002E3B0A"/>
    <w:rsid w:val="003029AF"/>
    <w:rsid w:val="003237E8"/>
    <w:rsid w:val="0039467E"/>
    <w:rsid w:val="003D47C0"/>
    <w:rsid w:val="00402AA4"/>
    <w:rsid w:val="004041CD"/>
    <w:rsid w:val="00416F62"/>
    <w:rsid w:val="00423734"/>
    <w:rsid w:val="0044436F"/>
    <w:rsid w:val="004965D9"/>
    <w:rsid w:val="004B2A6E"/>
    <w:rsid w:val="00530BF9"/>
    <w:rsid w:val="005D620B"/>
    <w:rsid w:val="006337B9"/>
    <w:rsid w:val="006F3BFB"/>
    <w:rsid w:val="00751AC2"/>
    <w:rsid w:val="00760A16"/>
    <w:rsid w:val="007739C8"/>
    <w:rsid w:val="007A7086"/>
    <w:rsid w:val="007C2C4E"/>
    <w:rsid w:val="0081033C"/>
    <w:rsid w:val="008B34B1"/>
    <w:rsid w:val="008B40DD"/>
    <w:rsid w:val="009059C8"/>
    <w:rsid w:val="00932E1A"/>
    <w:rsid w:val="00962759"/>
    <w:rsid w:val="009C5DC6"/>
    <w:rsid w:val="009E728A"/>
    <w:rsid w:val="009E7F80"/>
    <w:rsid w:val="00A67235"/>
    <w:rsid w:val="00A7531B"/>
    <w:rsid w:val="00AD02E1"/>
    <w:rsid w:val="00B33214"/>
    <w:rsid w:val="00B55522"/>
    <w:rsid w:val="00B842E3"/>
    <w:rsid w:val="00BA19FF"/>
    <w:rsid w:val="00C05556"/>
    <w:rsid w:val="00C54C25"/>
    <w:rsid w:val="00C609F7"/>
    <w:rsid w:val="00C830D4"/>
    <w:rsid w:val="00CA5A78"/>
    <w:rsid w:val="00CD05C6"/>
    <w:rsid w:val="00CF3BD0"/>
    <w:rsid w:val="00D22CE0"/>
    <w:rsid w:val="00D43B02"/>
    <w:rsid w:val="00D74B95"/>
    <w:rsid w:val="00DA28FA"/>
    <w:rsid w:val="00E972EB"/>
    <w:rsid w:val="00EF7143"/>
    <w:rsid w:val="00F17A0C"/>
    <w:rsid w:val="00F24AB3"/>
    <w:rsid w:val="00F3686F"/>
    <w:rsid w:val="00F80F0A"/>
    <w:rsid w:val="00F87980"/>
    <w:rsid w:val="00F95F63"/>
    <w:rsid w:val="00FA5D92"/>
    <w:rsid w:val="00FB40B0"/>
    <w:rsid w:val="00FB6125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D825F"/>
  <w15:docId w15:val="{BCB50BB2-E616-4A59-B841-509A182F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uiPriority="6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B6125"/>
  </w:style>
  <w:style w:type="paragraph" w:styleId="Heading1">
    <w:name w:val="heading 1"/>
    <w:basedOn w:val="Normal"/>
    <w:uiPriority w:val="2"/>
    <w:qFormat/>
    <w:rsid w:val="00FB6125"/>
    <w:pPr>
      <w:keepNext/>
      <w:outlineLvl w:val="0"/>
    </w:pPr>
    <w:rPr>
      <w:rFonts w:asciiTheme="majorHAnsi" w:hAnsiTheme="majorHAnsi" w:cs="Arial"/>
      <w:bCs/>
      <w:caps/>
      <w:kern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760A1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Cs w:val="16"/>
    </w:rPr>
  </w:style>
  <w:style w:type="paragraph" w:styleId="Date">
    <w:name w:val="Date"/>
    <w:basedOn w:val="Normal"/>
    <w:link w:val="DateChar"/>
    <w:uiPriority w:val="7"/>
    <w:qFormat/>
    <w:rsid w:val="00FB6125"/>
    <w:pPr>
      <w:jc w:val="right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F17A0C"/>
    <w:rPr>
      <w:color w:val="808080"/>
    </w:rPr>
  </w:style>
  <w:style w:type="paragraph" w:styleId="ListBullet">
    <w:name w:val="List Bullet"/>
    <w:basedOn w:val="Normal"/>
    <w:uiPriority w:val="6"/>
    <w:rsid w:val="00FB6125"/>
    <w:pPr>
      <w:numPr>
        <w:numId w:val="23"/>
      </w:numPr>
      <w:spacing w:before="100" w:after="200"/>
    </w:pPr>
  </w:style>
  <w:style w:type="paragraph" w:styleId="Header">
    <w:name w:val="header"/>
    <w:basedOn w:val="Normal"/>
    <w:link w:val="HeaderChar"/>
    <w:uiPriority w:val="8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8"/>
    <w:rsid w:val="00117284"/>
  </w:style>
  <w:style w:type="paragraph" w:styleId="Footer">
    <w:name w:val="footer"/>
    <w:basedOn w:val="Normal"/>
    <w:link w:val="FooterChar"/>
    <w:uiPriority w:val="7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7"/>
    <w:rsid w:val="00117284"/>
  </w:style>
  <w:style w:type="character" w:customStyle="1" w:styleId="DateChar">
    <w:name w:val="Date Char"/>
    <w:basedOn w:val="DefaultParagraphFont"/>
    <w:link w:val="Date"/>
    <w:uiPriority w:val="7"/>
    <w:rsid w:val="00FB6125"/>
    <w:rPr>
      <w:i/>
    </w:rPr>
  </w:style>
  <w:style w:type="character" w:styleId="Emphasis">
    <w:name w:val="Emphasis"/>
    <w:basedOn w:val="DefaultParagraphFont"/>
    <w:uiPriority w:val="7"/>
    <w:qFormat/>
    <w:rsid w:val="00C54C25"/>
    <w:rPr>
      <w:rFonts w:asciiTheme="minorHAnsi" w:hAnsiTheme="minorHAnsi"/>
      <w:i/>
      <w:iCs/>
      <w:sz w:val="18"/>
    </w:rPr>
  </w:style>
  <w:style w:type="paragraph" w:styleId="Title">
    <w:name w:val="Title"/>
    <w:basedOn w:val="Normal"/>
    <w:link w:val="TitleChar"/>
    <w:qFormat/>
    <w:rsid w:val="00FB6125"/>
    <w:pPr>
      <w:spacing w:before="0" w:after="120"/>
      <w:contextualSpacing/>
    </w:pPr>
    <w:rPr>
      <w:rFonts w:eastAsiaTheme="majorEastAsia" w:cstheme="majorBidi"/>
      <w:b/>
      <w:caps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rsid w:val="00FB6125"/>
    <w:rPr>
      <w:rFonts w:eastAsiaTheme="majorEastAsia" w:cstheme="majorBidi"/>
      <w:b/>
      <w:caps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60A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Number">
    <w:name w:val="List Number"/>
    <w:basedOn w:val="Normal"/>
    <w:uiPriority w:val="6"/>
    <w:rsid w:val="00760A16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is\AppData\Roaming\Microsoft\Templates\Employee%20evalu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4F800BDD7849E98FA4B3F9C8AB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50B0-30DD-4AD3-B8BE-6B963B60A64B}"/>
      </w:docPartPr>
      <w:docPartBody>
        <w:p w:rsidR="00AF7C31" w:rsidRDefault="007C74BF">
          <w:pPr>
            <w:pStyle w:val="E94F800BDD7849E98FA4B3F9C8ABCD2A"/>
          </w:pPr>
          <w:r w:rsidRPr="00FB6125">
            <w:t>Employee Name</w:t>
          </w:r>
        </w:p>
      </w:docPartBody>
    </w:docPart>
    <w:docPart>
      <w:docPartPr>
        <w:name w:val="6606B65F3D1B40A09A1C650B39223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06DC-0E03-4A30-AA22-BAC3EF2D511A}"/>
      </w:docPartPr>
      <w:docPartBody>
        <w:p w:rsidR="00AF7C31" w:rsidRDefault="007C74BF">
          <w:pPr>
            <w:pStyle w:val="6606B65F3D1B40A09A1C650B392231C2"/>
          </w:pPr>
          <w:r w:rsidRPr="00FB6125">
            <w:t>Title</w:t>
          </w:r>
        </w:p>
      </w:docPartBody>
    </w:docPart>
    <w:docPart>
      <w:docPartPr>
        <w:name w:val="9F715D610A984B78BCFBC61CCA62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9A767-0E75-4583-BF21-AC89A69F1884}"/>
      </w:docPartPr>
      <w:docPartBody>
        <w:p w:rsidR="00AF7C31" w:rsidRDefault="007C74BF">
          <w:pPr>
            <w:pStyle w:val="9F715D610A984B78BCFBC61CCA62305A"/>
          </w:pPr>
          <w:r w:rsidRPr="00FB6125">
            <w:t>Supervisor</w:t>
          </w:r>
        </w:p>
      </w:docPartBody>
    </w:docPart>
    <w:docPart>
      <w:docPartPr>
        <w:name w:val="A0EB6E8D1AD24A2C88239BA57203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771F2-7E5E-4625-975D-8366E705093B}"/>
      </w:docPartPr>
      <w:docPartBody>
        <w:p w:rsidR="00AF7C31" w:rsidRDefault="007C74BF">
          <w:pPr>
            <w:pStyle w:val="A0EB6E8D1AD24A2C88239BA57203C2AF"/>
          </w:pPr>
          <w:r w:rsidRPr="00FB6125">
            <w:t>Title</w:t>
          </w:r>
        </w:p>
      </w:docPartBody>
    </w:docPart>
    <w:docPart>
      <w:docPartPr>
        <w:name w:val="223D8F38E8374CF9B7D859EB7DA20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4062A-337F-4930-AAAB-F3778FB5A020}"/>
      </w:docPartPr>
      <w:docPartBody>
        <w:p w:rsidR="00AF7C31" w:rsidRDefault="007C74BF">
          <w:pPr>
            <w:pStyle w:val="223D8F38E8374CF9B7D859EB7DA2051F"/>
          </w:pPr>
          <w:r w:rsidRPr="00FB6125">
            <w:t>Employee Signature</w:t>
          </w:r>
        </w:p>
      </w:docPartBody>
    </w:docPart>
    <w:docPart>
      <w:docPartPr>
        <w:name w:val="5F128183A145454C90EEEE586064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5293D-9C76-4593-8DE1-0BED4EE48C37}"/>
      </w:docPartPr>
      <w:docPartBody>
        <w:p w:rsidR="00AF7C31" w:rsidRDefault="007C74BF">
          <w:pPr>
            <w:pStyle w:val="5F128183A145454C90EEEE5860641029"/>
          </w:pPr>
          <w:r w:rsidRPr="00FB6125">
            <w:t>Supervisor Signature</w:t>
          </w:r>
        </w:p>
      </w:docPartBody>
    </w:docPart>
    <w:docPart>
      <w:docPartPr>
        <w:name w:val="9D7537F481F94540BFB766F3EFCDC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0B6F-9B18-4D36-B71A-DCC138208C35}"/>
      </w:docPartPr>
      <w:docPartBody>
        <w:p w:rsidR="00AF7C31" w:rsidRDefault="007C74BF">
          <w:pPr>
            <w:pStyle w:val="9D7537F481F94540BFB766F3EFCDC7A6"/>
          </w:pPr>
          <w:r w:rsidRPr="00FB6125">
            <w:t>Date</w:t>
          </w:r>
        </w:p>
      </w:docPartBody>
    </w:docPart>
    <w:docPart>
      <w:docPartPr>
        <w:name w:val="BCEF23B3774A41689D09A28355596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F7505-6883-4DB6-9551-661D82355D85}"/>
      </w:docPartPr>
      <w:docPartBody>
        <w:p w:rsidR="00AF7C31" w:rsidRDefault="007C74BF">
          <w:pPr>
            <w:pStyle w:val="BCEF23B3774A41689D09A28355596973"/>
          </w:pPr>
          <w:r w:rsidRPr="00FB6125">
            <w:t>Date</w:t>
          </w:r>
        </w:p>
      </w:docPartBody>
    </w:docPart>
    <w:docPart>
      <w:docPartPr>
        <w:name w:val="E1384594172B4FAEBF2115DFE3940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25B4-F294-468A-A0BA-11BDA7FCD56C}"/>
      </w:docPartPr>
      <w:docPartBody>
        <w:p w:rsidR="000F7AD1" w:rsidRDefault="00140D03" w:rsidP="00140D03">
          <w:pPr>
            <w:pStyle w:val="E1384594172B4FAEBF2115DFE39405C5"/>
          </w:pPr>
          <w:r w:rsidRPr="00FB6125">
            <w:t>Strengths and areas for development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F"/>
    <w:rsid w:val="000F7AD1"/>
    <w:rsid w:val="00140D03"/>
    <w:rsid w:val="00413346"/>
    <w:rsid w:val="00723F7E"/>
    <w:rsid w:val="00747D4B"/>
    <w:rsid w:val="007C74BF"/>
    <w:rsid w:val="00AF7C31"/>
    <w:rsid w:val="00BC14DA"/>
    <w:rsid w:val="00F1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75DD685054503B9DDD07E99A72A35">
    <w:name w:val="3C575DD685054503B9DDD07E99A72A35"/>
  </w:style>
  <w:style w:type="paragraph" w:customStyle="1" w:styleId="E94F800BDD7849E98FA4B3F9C8ABCD2A">
    <w:name w:val="E94F800BDD7849E98FA4B3F9C8ABCD2A"/>
  </w:style>
  <w:style w:type="paragraph" w:customStyle="1" w:styleId="D0921D5B52BA4D33A4C96118A67BE989">
    <w:name w:val="D0921D5B52BA4D33A4C96118A67BE989"/>
  </w:style>
  <w:style w:type="paragraph" w:customStyle="1" w:styleId="8E3F792369EC4E12BB9C8DE726747C48">
    <w:name w:val="8E3F792369EC4E12BB9C8DE726747C48"/>
  </w:style>
  <w:style w:type="paragraph" w:customStyle="1" w:styleId="287BC5EA8774471396DB2EC8A199A005">
    <w:name w:val="287BC5EA8774471396DB2EC8A199A005"/>
  </w:style>
  <w:style w:type="paragraph" w:customStyle="1" w:styleId="6606B65F3D1B40A09A1C650B392231C2">
    <w:name w:val="6606B65F3D1B40A09A1C650B392231C2"/>
  </w:style>
  <w:style w:type="paragraph" w:customStyle="1" w:styleId="8904355C789747228CF22B0ACA042BB2">
    <w:name w:val="8904355C789747228CF22B0ACA042BB2"/>
  </w:style>
  <w:style w:type="paragraph" w:customStyle="1" w:styleId="9F715D610A984B78BCFBC61CCA62305A">
    <w:name w:val="9F715D610A984B78BCFBC61CCA62305A"/>
  </w:style>
  <w:style w:type="paragraph" w:customStyle="1" w:styleId="507D84A361D24EA3B2CE2253672AF5B3">
    <w:name w:val="507D84A361D24EA3B2CE2253672AF5B3"/>
  </w:style>
  <w:style w:type="paragraph" w:customStyle="1" w:styleId="F5C48A6446D645A0B9E449AE78FF1BF8">
    <w:name w:val="F5C48A6446D645A0B9E449AE78FF1BF8"/>
  </w:style>
  <w:style w:type="paragraph" w:customStyle="1" w:styleId="2BAC72D617B14F9ABD8AB4801F23D2F7">
    <w:name w:val="2BAC72D617B14F9ABD8AB4801F23D2F7"/>
  </w:style>
  <w:style w:type="paragraph" w:customStyle="1" w:styleId="A0EB6E8D1AD24A2C88239BA57203C2AF">
    <w:name w:val="A0EB6E8D1AD24A2C88239BA57203C2AF"/>
  </w:style>
  <w:style w:type="paragraph" w:customStyle="1" w:styleId="93259C51977049939CB61CF791F02A5A">
    <w:name w:val="93259C51977049939CB61CF791F02A5A"/>
  </w:style>
  <w:style w:type="paragraph" w:customStyle="1" w:styleId="E4CE5842D87C4BD392E0D3C6DBB32D4E">
    <w:name w:val="E4CE5842D87C4BD392E0D3C6DBB32D4E"/>
  </w:style>
  <w:style w:type="paragraph" w:styleId="ListBullet">
    <w:name w:val="List Bullet"/>
    <w:basedOn w:val="Normal"/>
    <w:uiPriority w:val="6"/>
    <w:pPr>
      <w:numPr>
        <w:numId w:val="1"/>
      </w:numPr>
      <w:spacing w:before="100" w:after="200" w:line="240" w:lineRule="auto"/>
    </w:pPr>
    <w:rPr>
      <w:rFonts w:eastAsia="Times New Roman" w:cs="Times New Roman"/>
      <w:sz w:val="18"/>
      <w:szCs w:val="18"/>
    </w:rPr>
  </w:style>
  <w:style w:type="paragraph" w:customStyle="1" w:styleId="A7625464BD2648B3B4E5137ECFBE60D7">
    <w:name w:val="A7625464BD2648B3B4E5137ECFBE60D7"/>
  </w:style>
  <w:style w:type="paragraph" w:customStyle="1" w:styleId="2C76A862FF634FC2AC65971860E16F9A">
    <w:name w:val="2C76A862FF634FC2AC65971860E16F9A"/>
  </w:style>
  <w:style w:type="character" w:styleId="Emphasis">
    <w:name w:val="Emphasis"/>
    <w:basedOn w:val="DefaultParagraphFont"/>
    <w:uiPriority w:val="7"/>
    <w:qFormat/>
    <w:rPr>
      <w:rFonts w:asciiTheme="minorHAnsi" w:hAnsiTheme="minorHAnsi"/>
      <w:i/>
      <w:iCs/>
      <w:sz w:val="18"/>
    </w:rPr>
  </w:style>
  <w:style w:type="paragraph" w:customStyle="1" w:styleId="E6F2484A82FC4A958ECD09135D24EBEF">
    <w:name w:val="E6F2484A82FC4A958ECD09135D24EBEF"/>
  </w:style>
  <w:style w:type="paragraph" w:customStyle="1" w:styleId="E5448F942096429FA0161F2F1EB9CC32">
    <w:name w:val="E5448F942096429FA0161F2F1EB9CC32"/>
  </w:style>
  <w:style w:type="paragraph" w:customStyle="1" w:styleId="C6341C9597F54A5AADDAF2E0ACBDADFD">
    <w:name w:val="C6341C9597F54A5AADDAF2E0ACBDADFD"/>
  </w:style>
  <w:style w:type="paragraph" w:customStyle="1" w:styleId="14EAB9817CB14445B3F43881EF4BE18A">
    <w:name w:val="14EAB9817CB14445B3F43881EF4BE18A"/>
  </w:style>
  <w:style w:type="paragraph" w:customStyle="1" w:styleId="2084D6A9412746E6BD07ADE2B2E75010">
    <w:name w:val="2084D6A9412746E6BD07ADE2B2E75010"/>
  </w:style>
  <w:style w:type="paragraph" w:customStyle="1" w:styleId="47279F0A86334DC1A6B2A7CB74F648C6">
    <w:name w:val="47279F0A86334DC1A6B2A7CB74F648C6"/>
  </w:style>
  <w:style w:type="paragraph" w:customStyle="1" w:styleId="5CAB92E4689A479DA9E7C23E199736C9">
    <w:name w:val="5CAB92E4689A479DA9E7C23E199736C9"/>
  </w:style>
  <w:style w:type="paragraph" w:customStyle="1" w:styleId="EAA7BB2ADC4845AA8F45EF8ADBC3028A">
    <w:name w:val="EAA7BB2ADC4845AA8F45EF8ADBC3028A"/>
  </w:style>
  <w:style w:type="paragraph" w:customStyle="1" w:styleId="26A142159A754E2980CB7BBD2612B073">
    <w:name w:val="26A142159A754E2980CB7BBD2612B073"/>
  </w:style>
  <w:style w:type="paragraph" w:customStyle="1" w:styleId="D118B74325B4472C866A3D160A7578B0">
    <w:name w:val="D118B74325B4472C866A3D160A7578B0"/>
  </w:style>
  <w:style w:type="paragraph" w:customStyle="1" w:styleId="04FE2296A0014491846298EA5DDEE687">
    <w:name w:val="04FE2296A0014491846298EA5DDEE687"/>
  </w:style>
  <w:style w:type="paragraph" w:customStyle="1" w:styleId="223D8F38E8374CF9B7D859EB7DA2051F">
    <w:name w:val="223D8F38E8374CF9B7D859EB7DA2051F"/>
  </w:style>
  <w:style w:type="paragraph" w:customStyle="1" w:styleId="5F128183A145454C90EEEE5860641029">
    <w:name w:val="5F128183A145454C90EEEE5860641029"/>
  </w:style>
  <w:style w:type="paragraph" w:customStyle="1" w:styleId="9D7537F481F94540BFB766F3EFCDC7A6">
    <w:name w:val="9D7537F481F94540BFB766F3EFCDC7A6"/>
  </w:style>
  <w:style w:type="paragraph" w:customStyle="1" w:styleId="BCEF23B3774A41689D09A28355596973">
    <w:name w:val="BCEF23B3774A41689D09A28355596973"/>
  </w:style>
  <w:style w:type="paragraph" w:customStyle="1" w:styleId="E1384594172B4FAEBF2115DFE39405C5">
    <w:name w:val="E1384594172B4FAEBF2115DFE39405C5"/>
    <w:rsid w:val="0014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6FE0C8-0311-4DF2-ABA9-8084A76CE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Missi Sousa</dc:creator>
  <cp:keywords/>
  <cp:lastModifiedBy>Missi Sousa</cp:lastModifiedBy>
  <cp:revision>6</cp:revision>
  <cp:lastPrinted>2016-11-01T20:29:00Z</cp:lastPrinted>
  <dcterms:created xsi:type="dcterms:W3CDTF">2016-11-02T00:08:00Z</dcterms:created>
  <dcterms:modified xsi:type="dcterms:W3CDTF">2016-11-03T19:45:00Z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